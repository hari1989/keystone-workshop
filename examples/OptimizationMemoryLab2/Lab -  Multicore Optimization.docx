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839" w:rsidRDefault="00831154">
      <w:pPr>
        <w:pStyle w:val="Heading2"/>
      </w:pPr>
      <w:r>
        <w:t>Optimize Large FIR Energy Calculation</w:t>
      </w:r>
    </w:p>
    <w:p w:rsidR="009F58A5" w:rsidRDefault="009F58A5" w:rsidP="009F58A5">
      <w:pPr>
        <w:pStyle w:val="Heading3"/>
      </w:pPr>
      <w:r>
        <w:t>Purpose</w:t>
      </w:r>
    </w:p>
    <w:p w:rsidR="00AF4839" w:rsidRDefault="00831154">
      <w:r>
        <w:t xml:space="preserve">To demonstrate some basic optimization techniques </w:t>
      </w:r>
    </w:p>
    <w:p w:rsidR="00831154" w:rsidRDefault="00831154"/>
    <w:p w:rsidR="00831154" w:rsidRDefault="00831154"/>
    <w:p w:rsidR="00831154" w:rsidRDefault="00831154" w:rsidP="00831154">
      <w:pPr>
        <w:pStyle w:val="Picture"/>
      </w:pPr>
    </w:p>
    <w:p w:rsidR="00831154" w:rsidRDefault="00831154">
      <w:r>
        <w:t>This lab requires a SINGLE EVM board (EVM6678 or EVM6670). The lab can be performed using the estimated cycle count 6678 simulator or 6670 simulator</w:t>
      </w:r>
    </w:p>
    <w:p w:rsidR="00AF4839" w:rsidRDefault="00AF4839"/>
    <w:p w:rsidR="00AF4839" w:rsidRDefault="00AF4839" w:rsidP="009F58A5">
      <w:pPr>
        <w:pStyle w:val="Heading3"/>
      </w:pPr>
      <w:r>
        <w:t>Project Files</w:t>
      </w:r>
    </w:p>
    <w:p w:rsidR="009F58A5" w:rsidRDefault="00AF4839" w:rsidP="009F58A5">
      <w:r>
        <w:t xml:space="preserve">The </w:t>
      </w:r>
      <w:r w:rsidR="009F58A5">
        <w:t xml:space="preserve">following files are used in this </w:t>
      </w:r>
      <w:bookmarkStart w:id="0" w:name="_Toc110767331"/>
      <w:r w:rsidR="00831154">
        <w:t>lab:</w:t>
      </w:r>
    </w:p>
    <w:p w:rsidR="00831154" w:rsidRDefault="00831154" w:rsidP="00831154">
      <w:pPr>
        <w:pStyle w:val="ListParagraph"/>
        <w:numPr>
          <w:ilvl w:val="0"/>
          <w:numId w:val="32"/>
        </w:numPr>
      </w:pPr>
      <w:r>
        <w:t>firMain.c</w:t>
      </w:r>
    </w:p>
    <w:p w:rsidR="00831154" w:rsidRDefault="00831154" w:rsidP="00831154">
      <w:pPr>
        <w:pStyle w:val="ListParagraph"/>
        <w:numPr>
          <w:ilvl w:val="0"/>
          <w:numId w:val="32"/>
        </w:numPr>
      </w:pPr>
      <w:r>
        <w:t>naturalCFilter.c</w:t>
      </w:r>
    </w:p>
    <w:p w:rsidR="00831154" w:rsidRDefault="00831154" w:rsidP="00831154">
      <w:pPr>
        <w:pStyle w:val="ListParagraph"/>
        <w:numPr>
          <w:ilvl w:val="0"/>
          <w:numId w:val="32"/>
        </w:numPr>
      </w:pPr>
      <w:r>
        <w:t>intrinsicCFilter.c</w:t>
      </w:r>
    </w:p>
    <w:p w:rsidR="00831154" w:rsidRDefault="00831154" w:rsidP="00831154">
      <w:pPr>
        <w:pStyle w:val="ListParagraph"/>
        <w:numPr>
          <w:ilvl w:val="0"/>
          <w:numId w:val="32"/>
        </w:numPr>
      </w:pPr>
      <w:r>
        <w:t>utilities.c</w:t>
      </w:r>
    </w:p>
    <w:p w:rsidR="00831154" w:rsidRDefault="00831154" w:rsidP="00831154">
      <w:pPr>
        <w:pStyle w:val="ListParagraph"/>
        <w:numPr>
          <w:ilvl w:val="0"/>
          <w:numId w:val="32"/>
        </w:numPr>
      </w:pPr>
      <w:r>
        <w:t>test.h</w:t>
      </w:r>
    </w:p>
    <w:p w:rsidR="00831154" w:rsidRDefault="00831154" w:rsidP="00831154">
      <w:pPr>
        <w:pStyle w:val="ListParagraph"/>
        <w:numPr>
          <w:ilvl w:val="0"/>
          <w:numId w:val="32"/>
        </w:numPr>
      </w:pPr>
      <w:r>
        <w:t>linkerNoRTSC_L2.cmd</w:t>
      </w:r>
    </w:p>
    <w:p w:rsidR="009F58A5" w:rsidRDefault="009F58A5" w:rsidP="009F58A5">
      <w:r>
        <w:t xml:space="preserve"> </w:t>
      </w:r>
    </w:p>
    <w:p w:rsidR="00B669AB" w:rsidRDefault="009F58A5">
      <w:pPr>
        <w:pStyle w:val="Heading3"/>
      </w:pPr>
      <w:r>
        <w:br w:type="page"/>
      </w:r>
      <w:bookmarkEnd w:id="0"/>
      <w:r w:rsidR="00831154">
        <w:lastRenderedPageBreak/>
        <w:t>TASK 1: Build and run the Project</w:t>
      </w:r>
    </w:p>
    <w:p w:rsidR="00E10B98" w:rsidRDefault="00E10B98" w:rsidP="00B669AB">
      <w:pPr>
        <w:pStyle w:val="Number"/>
        <w:numPr>
          <w:ilvl w:val="0"/>
          <w:numId w:val="25"/>
        </w:numPr>
      </w:pPr>
      <w:r>
        <w:t>Open CCS</w:t>
      </w:r>
    </w:p>
    <w:p w:rsidR="00E10B98" w:rsidRDefault="00E10B98" w:rsidP="00B669AB">
      <w:pPr>
        <w:pStyle w:val="Number"/>
        <w:numPr>
          <w:ilvl w:val="0"/>
          <w:numId w:val="25"/>
        </w:numPr>
      </w:pPr>
      <w:r>
        <w:t>Create new project</w:t>
      </w:r>
    </w:p>
    <w:p w:rsidR="00E10B98" w:rsidRDefault="00E10B98" w:rsidP="00B669AB">
      <w:pPr>
        <w:pStyle w:val="Number"/>
        <w:numPr>
          <w:ilvl w:val="0"/>
          <w:numId w:val="25"/>
        </w:numPr>
      </w:pPr>
      <w:r>
        <w:t>Create new project file location</w:t>
      </w:r>
    </w:p>
    <w:p w:rsidR="00E10B98" w:rsidRDefault="00E10B98" w:rsidP="00B669AB">
      <w:pPr>
        <w:pStyle w:val="Number"/>
        <w:numPr>
          <w:ilvl w:val="0"/>
          <w:numId w:val="25"/>
        </w:numPr>
      </w:pPr>
      <w:r>
        <w:t xml:space="preserve">Delete default </w:t>
      </w:r>
      <w:proofErr w:type="spellStart"/>
      <w:r>
        <w:t>main.c</w:t>
      </w:r>
      <w:proofErr w:type="spellEnd"/>
    </w:p>
    <w:p w:rsidR="00E10B98" w:rsidRDefault="00E10B98" w:rsidP="00B669AB">
      <w:pPr>
        <w:pStyle w:val="Number"/>
        <w:numPr>
          <w:ilvl w:val="0"/>
          <w:numId w:val="25"/>
        </w:numPr>
      </w:pPr>
      <w:r>
        <w:t>Copy project files to new file.</w:t>
      </w:r>
    </w:p>
    <w:p w:rsidR="00E10B98" w:rsidRDefault="00E10B98" w:rsidP="00E10B98">
      <w:pPr>
        <w:pStyle w:val="Number"/>
        <w:ind w:left="0" w:firstLine="0"/>
      </w:pPr>
    </w:p>
    <w:p w:rsidR="00E10B98" w:rsidRDefault="00E10B98" w:rsidP="00E10B98">
      <w:pPr>
        <w:pStyle w:val="Number"/>
        <w:ind w:left="0" w:firstLine="0"/>
      </w:pPr>
    </w:p>
    <w:p w:rsidR="00831154" w:rsidRDefault="00831154" w:rsidP="00B669AB">
      <w:pPr>
        <w:pStyle w:val="Number"/>
        <w:numPr>
          <w:ilvl w:val="0"/>
          <w:numId w:val="25"/>
        </w:numPr>
      </w:pPr>
      <w:r>
        <w:t>Look at the source code.  Understand what the main code is doing</w:t>
      </w:r>
      <w:r w:rsidR="00E10B98">
        <w:t>.</w:t>
      </w:r>
    </w:p>
    <w:p w:rsidR="00E10B98" w:rsidRDefault="00E10B98" w:rsidP="00B669AB">
      <w:pPr>
        <w:pStyle w:val="Number"/>
        <w:numPr>
          <w:ilvl w:val="0"/>
          <w:numId w:val="25"/>
        </w:numPr>
      </w:pPr>
      <w:r>
        <w:t>Open Properties and set the debug model to full and optimization levels to minimum.</w:t>
      </w:r>
    </w:p>
    <w:p w:rsidR="00581548" w:rsidRDefault="00581548" w:rsidP="00B669AB">
      <w:pPr>
        <w:pStyle w:val="Number"/>
        <w:numPr>
          <w:ilvl w:val="0"/>
          <w:numId w:val="25"/>
        </w:numPr>
      </w:pPr>
      <w:r>
        <w:t>Set the include path to point to the PDK.</w:t>
      </w:r>
    </w:p>
    <w:p w:rsidR="00B669AB" w:rsidRDefault="00831154" w:rsidP="00B669AB">
      <w:pPr>
        <w:pStyle w:val="Number"/>
        <w:numPr>
          <w:ilvl w:val="0"/>
          <w:numId w:val="25"/>
        </w:numPr>
      </w:pPr>
      <w:r>
        <w:t>Start a debug project. Compile and link. Generate an out file</w:t>
      </w:r>
    </w:p>
    <w:p w:rsidR="009F58A5" w:rsidRDefault="00831154" w:rsidP="00B669AB">
      <w:pPr>
        <w:pStyle w:val="Number"/>
        <w:numPr>
          <w:ilvl w:val="0"/>
          <w:numId w:val="25"/>
        </w:numPr>
      </w:pPr>
      <w:r>
        <w:t>If the target is not defined yet, define a target. Assign gel file to core 0.</w:t>
      </w:r>
    </w:p>
    <w:p w:rsidR="009F58A5" w:rsidRDefault="00831154" w:rsidP="00B669AB">
      <w:pPr>
        <w:pStyle w:val="Number"/>
        <w:numPr>
          <w:ilvl w:val="0"/>
          <w:numId w:val="25"/>
        </w:numPr>
      </w:pPr>
      <w:r>
        <w:t>Launch the target debugger (emulation), connect and load the program into core 0</w:t>
      </w:r>
    </w:p>
    <w:p w:rsidR="00831154" w:rsidRDefault="00831154" w:rsidP="00B669AB">
      <w:pPr>
        <w:pStyle w:val="Number"/>
        <w:numPr>
          <w:ilvl w:val="0"/>
          <w:numId w:val="25"/>
        </w:numPr>
      </w:pPr>
      <w:r>
        <w:t xml:space="preserve">From the run menu, enable the clock </w:t>
      </w:r>
    </w:p>
    <w:p w:rsidR="00831154" w:rsidRPr="00B669AB" w:rsidRDefault="00831154" w:rsidP="00B669AB">
      <w:pPr>
        <w:pStyle w:val="Number"/>
        <w:numPr>
          <w:ilvl w:val="0"/>
          <w:numId w:val="25"/>
        </w:numPr>
      </w:pPr>
      <w:r>
        <w:t>Run the code and record the cycles time for  natural C function and for intrinsic function</w:t>
      </w:r>
    </w:p>
    <w:p w:rsidR="00AF4839" w:rsidRDefault="002A2082">
      <w:pPr>
        <w:pStyle w:val="Heading3"/>
      </w:pPr>
      <w:r>
        <w:br w:type="page"/>
      </w:r>
      <w:r w:rsidR="00831154">
        <w:lastRenderedPageBreak/>
        <w:t>TASK 2: Optimization</w:t>
      </w:r>
    </w:p>
    <w:p w:rsidR="00AF4839" w:rsidRDefault="00831154" w:rsidP="00B669AB">
      <w:pPr>
        <w:pStyle w:val="Number"/>
        <w:numPr>
          <w:ilvl w:val="0"/>
          <w:numId w:val="25"/>
        </w:numPr>
      </w:pPr>
      <w:r>
        <w:t>Change the project build option. Suppress all debug features and enable the highest time optimization.</w:t>
      </w:r>
    </w:p>
    <w:p w:rsidR="009F58A5" w:rsidRDefault="00831154" w:rsidP="00B669AB">
      <w:pPr>
        <w:pStyle w:val="Number"/>
        <w:numPr>
          <w:ilvl w:val="0"/>
          <w:numId w:val="25"/>
        </w:numPr>
      </w:pPr>
      <w:r>
        <w:t>Re-build and re-run. Record the optimized project cycles time for  natural C function and for intrinsic function</w:t>
      </w:r>
    </w:p>
    <w:p w:rsidR="000B39FF" w:rsidRDefault="009F58A5" w:rsidP="00FA7332">
      <w:pPr>
        <w:pStyle w:val="Fill-InNoNumber"/>
        <w:ind w:left="0" w:firstLine="360"/>
      </w:pPr>
      <w:r>
        <w:t>Challenge Question</w:t>
      </w:r>
      <w:r w:rsidR="00831154">
        <w:t xml:space="preserve">? How much improvement you notice for the natural C code and for the </w:t>
      </w:r>
      <w:r w:rsidR="00615F60">
        <w:t>intrinsic</w:t>
      </w:r>
      <w:r w:rsidR="00831154">
        <w:t xml:space="preserve"> code? </w:t>
      </w:r>
    </w:p>
    <w:p w:rsidR="00831154" w:rsidRPr="00831154" w:rsidRDefault="00831154" w:rsidP="00831154">
      <w:r>
        <w:t>Is there something wrong with the code?</w:t>
      </w:r>
    </w:p>
    <w:p w:rsidR="00AF4839" w:rsidRDefault="00615F60">
      <w:pPr>
        <w:pStyle w:val="Hint"/>
      </w:pPr>
      <w:r>
        <w:t>Intrinsic</w:t>
      </w:r>
      <w:r w:rsidR="00831154">
        <w:t xml:space="preserve"> functions utilized the processor better. They should give better results</w:t>
      </w:r>
    </w:p>
    <w:p w:rsidR="00AF4839" w:rsidRDefault="00AF4839" w:rsidP="009F58A5">
      <w:pPr>
        <w:pStyle w:val="NumberNoNumber"/>
      </w:pPr>
      <w:r>
        <w:br/>
      </w:r>
    </w:p>
    <w:p w:rsidR="00831154" w:rsidRDefault="00831154" w:rsidP="009F58A5">
      <w:pPr>
        <w:pStyle w:val="NumberNoNumber"/>
      </w:pPr>
    </w:p>
    <w:p w:rsidR="00831154" w:rsidRDefault="00831154" w:rsidP="00831154">
      <w:pPr>
        <w:pStyle w:val="Heading3"/>
      </w:pPr>
      <w:r>
        <w:t xml:space="preserve">TASK </w:t>
      </w:r>
      <w:r w:rsidR="00D167A7">
        <w:t>3</w:t>
      </w:r>
      <w:r>
        <w:t>: Software pipeline</w:t>
      </w:r>
    </w:p>
    <w:p w:rsidR="00831154" w:rsidRDefault="00831154" w:rsidP="00831154">
      <w:pPr>
        <w:pStyle w:val="Number"/>
        <w:numPr>
          <w:ilvl w:val="0"/>
          <w:numId w:val="25"/>
        </w:numPr>
      </w:pPr>
      <w:r>
        <w:t>Keep the assembly file. In the project properties build compiler tab go to assembly option and check the appropriate tab</w:t>
      </w:r>
    </w:p>
    <w:p w:rsidR="00831154" w:rsidRDefault="00650C2F" w:rsidP="00831154">
      <w:pPr>
        <w:pStyle w:val="Number"/>
        <w:numPr>
          <w:ilvl w:val="0"/>
          <w:numId w:val="25"/>
        </w:numPr>
      </w:pPr>
      <w:r>
        <w:t>Rebuild the code. Find the assembly file. Hint, if the build configuration is debug, the assembly files are in the debug directory.</w:t>
      </w:r>
    </w:p>
    <w:p w:rsidR="00650C2F" w:rsidRDefault="00650C2F" w:rsidP="00650C2F">
      <w:pPr>
        <w:pStyle w:val="Number"/>
        <w:numPr>
          <w:ilvl w:val="0"/>
          <w:numId w:val="25"/>
        </w:numPr>
      </w:pPr>
      <w:r>
        <w:t>Open the interisicCFilter.asm file. Was the compiler able to find software pipeline?</w:t>
      </w:r>
    </w:p>
    <w:p w:rsidR="00650C2F" w:rsidRDefault="00650C2F" w:rsidP="00650C2F">
      <w:pPr>
        <w:pStyle w:val="Fill-InNoNumber"/>
        <w:ind w:left="0" w:firstLine="360"/>
      </w:pPr>
      <w:r>
        <w:t>Challenge Question?  What are the reasons in general that the compiler cannot schedule software pipeline?</w:t>
      </w:r>
    </w:p>
    <w:p w:rsidR="00650C2F" w:rsidRDefault="00650C2F" w:rsidP="00650C2F">
      <w:pPr>
        <w:pStyle w:val="Hint"/>
      </w:pPr>
      <w:r>
        <w:t>Think about cases that can cause randomness in the execution timing</w:t>
      </w:r>
    </w:p>
    <w:p w:rsidR="00650C2F" w:rsidRDefault="00650C2F" w:rsidP="00650C2F">
      <w:pPr>
        <w:pStyle w:val="NumberNoNumber"/>
      </w:pPr>
      <w:r>
        <w:br/>
      </w:r>
    </w:p>
    <w:p w:rsidR="00650C2F" w:rsidRDefault="00650C2F" w:rsidP="00650C2F">
      <w:pPr>
        <w:pStyle w:val="Number"/>
      </w:pPr>
    </w:p>
    <w:p w:rsidR="00650C2F" w:rsidRDefault="00650C2F" w:rsidP="00650C2F">
      <w:pPr>
        <w:pStyle w:val="Number"/>
      </w:pPr>
    </w:p>
    <w:p w:rsidR="00650C2F" w:rsidRDefault="00650C2F" w:rsidP="00650C2F">
      <w:pPr>
        <w:pStyle w:val="Number"/>
      </w:pPr>
    </w:p>
    <w:p w:rsidR="00650C2F" w:rsidRPr="00650C2F" w:rsidRDefault="00650C2F" w:rsidP="00650C2F">
      <w:pPr>
        <w:pStyle w:val="Number"/>
        <w:numPr>
          <w:ilvl w:val="0"/>
          <w:numId w:val="25"/>
        </w:numPr>
      </w:pPr>
      <w:r w:rsidRPr="00650C2F">
        <w:rPr>
          <w:szCs w:val="22"/>
        </w:rPr>
        <w:t>Open the interisicCFilter.asm file and find the reason why the compiler could not schedule software pipeline</w:t>
      </w:r>
    </w:p>
    <w:p w:rsidR="00650C2F" w:rsidRDefault="00650C2F" w:rsidP="00650C2F">
      <w:pPr>
        <w:pStyle w:val="Fill-InNoNumber"/>
        <w:ind w:left="0" w:firstLine="360"/>
      </w:pPr>
      <w:r>
        <w:t>Challenge Question?  What is the reason that the compiler cannot schedule software pipeline in that case?  How to resolve it</w:t>
      </w:r>
    </w:p>
    <w:p w:rsidR="00650C2F" w:rsidRDefault="00650C2F" w:rsidP="00650C2F">
      <w:pPr>
        <w:pStyle w:val="Hint"/>
      </w:pPr>
      <w:r>
        <w:t>Think about inline function</w:t>
      </w:r>
    </w:p>
    <w:p w:rsidR="00650C2F" w:rsidRDefault="00650C2F" w:rsidP="00650C2F">
      <w:pPr>
        <w:pStyle w:val="NumberNoNumber"/>
      </w:pPr>
      <w:r>
        <w:br/>
      </w:r>
    </w:p>
    <w:p w:rsidR="00650C2F" w:rsidRDefault="00650C2F" w:rsidP="00650C2F">
      <w:pPr>
        <w:pStyle w:val="Number"/>
        <w:rPr>
          <w:szCs w:val="22"/>
        </w:rPr>
      </w:pPr>
    </w:p>
    <w:p w:rsidR="00650C2F" w:rsidRDefault="00650C2F" w:rsidP="00650C2F">
      <w:pPr>
        <w:pStyle w:val="Number"/>
        <w:rPr>
          <w:szCs w:val="22"/>
        </w:rPr>
      </w:pPr>
    </w:p>
    <w:p w:rsidR="00650C2F" w:rsidRPr="00650C2F" w:rsidRDefault="00650C2F" w:rsidP="00650C2F">
      <w:pPr>
        <w:pStyle w:val="Number"/>
      </w:pPr>
    </w:p>
    <w:p w:rsidR="00650C2F" w:rsidRDefault="00650C2F" w:rsidP="00650C2F">
      <w:pPr>
        <w:pStyle w:val="Number"/>
        <w:numPr>
          <w:ilvl w:val="0"/>
          <w:numId w:val="25"/>
        </w:numPr>
      </w:pPr>
      <w:r>
        <w:t>Substitute the intrinsic function instead of the regular function in all the loops</w:t>
      </w:r>
    </w:p>
    <w:p w:rsidR="00650C2F" w:rsidRDefault="00650C2F" w:rsidP="00650C2F">
      <w:pPr>
        <w:pStyle w:val="Number"/>
        <w:numPr>
          <w:ilvl w:val="0"/>
          <w:numId w:val="25"/>
        </w:numPr>
      </w:pPr>
      <w:r>
        <w:t xml:space="preserve">Re-build and re-run.  Look at the intrinsicCFilter.asm. Did the compiler schedule software pipeline?  </w:t>
      </w:r>
    </w:p>
    <w:p w:rsidR="00650C2F" w:rsidRDefault="00650C2F" w:rsidP="00650C2F">
      <w:pPr>
        <w:pStyle w:val="Number"/>
        <w:numPr>
          <w:ilvl w:val="0"/>
          <w:numId w:val="25"/>
        </w:numPr>
      </w:pPr>
      <w:r>
        <w:t>Record the optimized project cycles time for  natural C function and for intrinsic function with software pipeline</w:t>
      </w:r>
    </w:p>
    <w:p w:rsidR="006B1C22" w:rsidRDefault="006B1C22" w:rsidP="00650C2F">
      <w:pPr>
        <w:pStyle w:val="Number"/>
        <w:numPr>
          <w:ilvl w:val="0"/>
          <w:numId w:val="25"/>
        </w:numPr>
      </w:pPr>
      <w:r>
        <w:t>Enable the pragma must iterate everywhere in the code</w:t>
      </w:r>
    </w:p>
    <w:p w:rsidR="006B1C22" w:rsidRDefault="006B1C22" w:rsidP="006B1C22">
      <w:pPr>
        <w:pStyle w:val="Number"/>
        <w:numPr>
          <w:ilvl w:val="0"/>
          <w:numId w:val="25"/>
        </w:numPr>
      </w:pPr>
      <w:r>
        <w:t>Re-build and re-run.  Look at the intrinsicCFilter.asm. Compare with previous asm file</w:t>
      </w:r>
    </w:p>
    <w:p w:rsidR="006B1C22" w:rsidRDefault="006B1C22" w:rsidP="006B1C22">
      <w:pPr>
        <w:pStyle w:val="Number"/>
        <w:numPr>
          <w:ilvl w:val="0"/>
          <w:numId w:val="25"/>
        </w:numPr>
      </w:pPr>
      <w:r>
        <w:t>Record the optimized project cycles time for  natural C function and for intrinsic function with software pipeline and must iterate pragma</w:t>
      </w:r>
    </w:p>
    <w:p w:rsidR="00650C2F" w:rsidRPr="00650C2F" w:rsidRDefault="00650C2F" w:rsidP="00D167A7">
      <w:pPr>
        <w:pStyle w:val="Number"/>
        <w:ind w:left="0" w:firstLine="0"/>
      </w:pPr>
    </w:p>
    <w:p w:rsidR="00D167A7" w:rsidRDefault="00D167A7" w:rsidP="00D167A7">
      <w:pPr>
        <w:pStyle w:val="Heading3"/>
      </w:pPr>
      <w:r>
        <w:t>TASK 4: Aligned Data</w:t>
      </w:r>
    </w:p>
    <w:p w:rsidR="00D167A7" w:rsidRDefault="00D167A7" w:rsidP="00D167A7">
      <w:pPr>
        <w:pStyle w:val="Number"/>
        <w:numPr>
          <w:ilvl w:val="0"/>
          <w:numId w:val="25"/>
        </w:numPr>
      </w:pPr>
      <w:r>
        <w:t xml:space="preserve">In the intrinsicCFilter.c code, the data is read from the memory. </w:t>
      </w:r>
    </w:p>
    <w:p w:rsidR="00D167A7" w:rsidRDefault="00D167A7" w:rsidP="00D167A7">
      <w:pPr>
        <w:pStyle w:val="Fill-InNoNumber"/>
        <w:ind w:left="0" w:firstLine="360"/>
      </w:pPr>
      <w:r>
        <w:t>Challenge Question?  What is the alignment of the input data?</w:t>
      </w:r>
      <w:r w:rsidR="00615F60">
        <w:t xml:space="preserve"> What is the alignment of the filter coefficients (in the stack)? </w:t>
      </w:r>
    </w:p>
    <w:p w:rsidR="00D167A7" w:rsidRDefault="00615F60" w:rsidP="00D167A7">
      <w:pPr>
        <w:pStyle w:val="Hint"/>
      </w:pPr>
      <w:r>
        <w:t xml:space="preserve">Find Pragma that align the data.  What other ways there to align the data on 64 bit boundary? </w:t>
      </w:r>
    </w:p>
    <w:p w:rsidR="00D167A7" w:rsidRDefault="00D167A7" w:rsidP="00615F60">
      <w:pPr>
        <w:pStyle w:val="NumberNoNumber"/>
      </w:pPr>
    </w:p>
    <w:p w:rsidR="00D167A7" w:rsidRDefault="00615F60" w:rsidP="00D167A7">
      <w:pPr>
        <w:pStyle w:val="Number"/>
        <w:numPr>
          <w:ilvl w:val="0"/>
          <w:numId w:val="25"/>
        </w:numPr>
      </w:pPr>
      <w:r>
        <w:t>Change the code to tell the compiler that the data is loaded from aligned memory</w:t>
      </w:r>
    </w:p>
    <w:p w:rsidR="00615F60" w:rsidRDefault="00615F60" w:rsidP="00615F60">
      <w:pPr>
        <w:pStyle w:val="Number"/>
        <w:numPr>
          <w:ilvl w:val="0"/>
          <w:numId w:val="25"/>
        </w:numPr>
      </w:pPr>
      <w:r>
        <w:t>Re-build and re-run</w:t>
      </w:r>
    </w:p>
    <w:p w:rsidR="00615F60" w:rsidRDefault="00615F60" w:rsidP="00615F60">
      <w:pPr>
        <w:pStyle w:val="Number"/>
        <w:numPr>
          <w:ilvl w:val="0"/>
          <w:numId w:val="25"/>
        </w:numPr>
      </w:pPr>
      <w:r>
        <w:t>Record the optimized project cycles time for  natural C function and for intrinsic function with software pipeline and aligned load.</w:t>
      </w:r>
    </w:p>
    <w:p w:rsidR="00615F60" w:rsidRPr="00650C2F" w:rsidRDefault="00615F60" w:rsidP="00615F60">
      <w:pPr>
        <w:pStyle w:val="Number"/>
        <w:ind w:left="0" w:firstLine="0"/>
      </w:pPr>
    </w:p>
    <w:p w:rsidR="00615F60" w:rsidRDefault="00615F60" w:rsidP="00615F60">
      <w:pPr>
        <w:pStyle w:val="Heading3"/>
      </w:pPr>
      <w:r>
        <w:t>TASK 5: Cache Considerations</w:t>
      </w:r>
    </w:p>
    <w:p w:rsidR="00716092" w:rsidRDefault="00716092" w:rsidP="00615F60">
      <w:pPr>
        <w:pStyle w:val="Number"/>
        <w:numPr>
          <w:ilvl w:val="0"/>
          <w:numId w:val="25"/>
        </w:numPr>
      </w:pPr>
      <w:r>
        <w:t>In test.h, change the number of elements to 4K, 8K and 16K</w:t>
      </w:r>
    </w:p>
    <w:p w:rsidR="00615F60" w:rsidRDefault="00716092" w:rsidP="00615F60">
      <w:pPr>
        <w:pStyle w:val="Number"/>
        <w:numPr>
          <w:ilvl w:val="0"/>
          <w:numId w:val="25"/>
        </w:numPr>
      </w:pPr>
      <w:r>
        <w:t>Record the cycle counts for each case</w:t>
      </w:r>
      <w:r w:rsidR="00615F60">
        <w:t xml:space="preserve"> </w:t>
      </w:r>
    </w:p>
    <w:p w:rsidR="00615F60" w:rsidRDefault="00615F60" w:rsidP="00615F60">
      <w:pPr>
        <w:pStyle w:val="Fill-InNoNumber"/>
        <w:ind w:left="0" w:firstLine="360"/>
      </w:pPr>
      <w:r>
        <w:t xml:space="preserve">Challenge Question?  </w:t>
      </w:r>
      <w:r w:rsidR="00716092">
        <w:t>Why is the non-linear jump in the performances</w:t>
      </w:r>
    </w:p>
    <w:p w:rsidR="00615F60" w:rsidRDefault="00716092" w:rsidP="00615F60">
      <w:pPr>
        <w:pStyle w:val="Hint"/>
      </w:pPr>
      <w:r>
        <w:t>Think about cache trashing</w:t>
      </w:r>
    </w:p>
    <w:p w:rsidR="00615F60" w:rsidRDefault="00615F60" w:rsidP="00615F60">
      <w:pPr>
        <w:pStyle w:val="NumberNoNumber"/>
      </w:pPr>
    </w:p>
    <w:p w:rsidR="00615F60" w:rsidRDefault="00615F60" w:rsidP="00615F60">
      <w:pPr>
        <w:pStyle w:val="Number"/>
        <w:numPr>
          <w:ilvl w:val="0"/>
          <w:numId w:val="25"/>
        </w:numPr>
      </w:pPr>
      <w:r>
        <w:t xml:space="preserve">Change the code to </w:t>
      </w:r>
      <w:r w:rsidR="00716092">
        <w:t>take full advantage to the cache</w:t>
      </w:r>
    </w:p>
    <w:p w:rsidR="00716092" w:rsidRDefault="00716092" w:rsidP="00716092">
      <w:pPr>
        <w:pStyle w:val="Number"/>
      </w:pPr>
    </w:p>
    <w:p w:rsidR="00716092" w:rsidRDefault="00716092" w:rsidP="00716092">
      <w:pPr>
        <w:pStyle w:val="Hint"/>
      </w:pPr>
      <w:r>
        <w:lastRenderedPageBreak/>
        <w:t xml:space="preserve">Break the data into </w:t>
      </w:r>
      <w:proofErr w:type="spellStart"/>
      <w:r>
        <w:t>chanks</w:t>
      </w:r>
      <w:proofErr w:type="spellEnd"/>
      <w:r>
        <w:t>, and call each routine multiple times.  Make sure to keep the sum between calls</w:t>
      </w:r>
    </w:p>
    <w:p w:rsidR="00716092" w:rsidRDefault="00716092" w:rsidP="00716092">
      <w:pPr>
        <w:pStyle w:val="NumberNoNumber"/>
      </w:pPr>
    </w:p>
    <w:p w:rsidR="00615F60" w:rsidRDefault="00615F60" w:rsidP="00615F60">
      <w:pPr>
        <w:pStyle w:val="Number"/>
        <w:numPr>
          <w:ilvl w:val="0"/>
          <w:numId w:val="25"/>
        </w:numPr>
      </w:pPr>
      <w:r>
        <w:t>Re-build and re-run</w:t>
      </w:r>
    </w:p>
    <w:p w:rsidR="00615F60" w:rsidRDefault="00615F60" w:rsidP="00615F60">
      <w:pPr>
        <w:pStyle w:val="Number"/>
        <w:numPr>
          <w:ilvl w:val="0"/>
          <w:numId w:val="25"/>
        </w:numPr>
      </w:pPr>
      <w:r>
        <w:t xml:space="preserve">Record the </w:t>
      </w:r>
      <w:r w:rsidR="00716092">
        <w:t>final optimization cycle count</w:t>
      </w:r>
      <w:r>
        <w:t>.</w:t>
      </w:r>
    </w:p>
    <w:p w:rsidR="00716092" w:rsidRDefault="00716092" w:rsidP="00615F60">
      <w:pPr>
        <w:pStyle w:val="Number"/>
        <w:numPr>
          <w:ilvl w:val="0"/>
          <w:numId w:val="25"/>
        </w:numPr>
      </w:pPr>
      <w:r>
        <w:t>Any ideas how to speed to code further?</w:t>
      </w:r>
    </w:p>
    <w:p w:rsidR="00AF4839" w:rsidRDefault="00EB6C75" w:rsidP="00E21B22">
      <w:r>
        <w:br w:type="page"/>
      </w:r>
    </w:p>
    <w:p w:rsidR="00EB6C75" w:rsidRPr="00EB6C75" w:rsidRDefault="009F58A5" w:rsidP="00EB6C75">
      <w:pPr>
        <w:jc w:val="center"/>
        <w:rPr>
          <w:i/>
        </w:rPr>
      </w:pPr>
      <w:r>
        <w:rPr>
          <w:i/>
        </w:rPr>
        <w:lastRenderedPageBreak/>
        <w:t>Maintain Blank Page Here</w:t>
      </w:r>
    </w:p>
    <w:sectPr w:rsidR="00EB6C75" w:rsidRPr="00EB6C75" w:rsidSect="00785D4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type w:val="continuous"/>
      <w:pgSz w:w="12240" w:h="15840" w:code="1"/>
      <w:pgMar w:top="1440" w:right="1440" w:bottom="1440" w:left="216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B98" w:rsidRDefault="00E10B98">
      <w:r>
        <w:separator/>
      </w:r>
    </w:p>
  </w:endnote>
  <w:endnote w:type="continuationSeparator" w:id="0">
    <w:p w:rsidR="00E10B98" w:rsidRDefault="00E10B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Overbar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B98" w:rsidRDefault="00E10B98" w:rsidP="00785D41">
    <w:pPr>
      <w:pStyle w:val="Footer"/>
    </w:pPr>
    <w:r>
      <w:t xml:space="preserve">Lab 05 - </w:t>
    </w:r>
    <w:fldSimple w:instr=" PAGE  \* MERGEFORMAT ">
      <w:r w:rsidR="006B1C22">
        <w:t>2</w:t>
      </w:r>
    </w:fldSimple>
    <w:r>
      <w:tab/>
    </w:r>
    <w:fldSimple w:instr=" SUBJECT  \* MERGEFORMAT ">
      <w:r>
        <w:t>C66x Multicore Workshop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B98" w:rsidRDefault="009D240D" w:rsidP="00785D41">
    <w:pPr>
      <w:pStyle w:val="Footer"/>
    </w:pPr>
    <w:fldSimple w:instr=" SUBJECT  \* MERGEFORMAT ">
      <w:r w:rsidR="00E10B98">
        <w:t>C66x Multicore Workshop</w:t>
      </w:r>
    </w:fldSimple>
    <w:r w:rsidR="00E10B98">
      <w:tab/>
      <w:t xml:space="preserve">Lab ## - </w:t>
    </w:r>
    <w:fldSimple w:instr=" PAGE  \* MERGEFORMAT ">
      <w:r w:rsidR="006B1C22"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B98" w:rsidRDefault="009D240D" w:rsidP="00785D41">
    <w:pPr>
      <w:pStyle w:val="Footer"/>
    </w:pPr>
    <w:fldSimple w:instr=" SUBJECT  \* MERGEFORMAT ">
      <w:r w:rsidR="00E10B98">
        <w:t>C66x Multicore Workshop</w:t>
      </w:r>
    </w:fldSimple>
    <w:r w:rsidR="00E10B98">
      <w:tab/>
      <w:t xml:space="preserve">##- </w:t>
    </w:r>
    <w:fldSimple w:instr=" PAGE  \* MERGEFORMAT ">
      <w:r w:rsidR="006B1C22"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B98" w:rsidRDefault="00E10B98">
      <w:r>
        <w:separator/>
      </w:r>
    </w:p>
  </w:footnote>
  <w:footnote w:type="continuationSeparator" w:id="0">
    <w:p w:rsidR="00E10B98" w:rsidRDefault="00E10B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B98" w:rsidRDefault="009D240D" w:rsidP="00785D41">
    <w:pPr>
      <w:pStyle w:val="Header"/>
    </w:pPr>
    <w:fldSimple w:instr=" STYLEREF &quot;Heading 2&quot; \* MERGEFORMAT ">
      <w:r w:rsidR="006B1C22">
        <w:t>Lab 05 Optimize Large FIR Energy Calculation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B98" w:rsidRDefault="00E10B98" w:rsidP="00785D41">
    <w:pPr>
      <w:pStyle w:val="Header"/>
    </w:pPr>
    <w:r>
      <w:tab/>
    </w:r>
    <w:fldSimple w:instr=" STYLEREF &quot;Heading 2&quot; \* MERGEFORMAT ">
      <w:r w:rsidR="006B1C22">
        <w:t>Lab 05 Optimize Large FIR Energy Calculation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14EFE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123D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83086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AB0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B284B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D087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24A8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6FC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0E7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7B20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327F9"/>
    <w:multiLevelType w:val="singleLevel"/>
    <w:tmpl w:val="A0F6774E"/>
    <w:lvl w:ilvl="0">
      <w:start w:val="1"/>
      <w:numFmt w:val="bullet"/>
      <w:pStyle w:val="Dash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8373B7"/>
    <w:multiLevelType w:val="singleLevel"/>
    <w:tmpl w:val="277640DE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12">
    <w:nsid w:val="0EED4806"/>
    <w:multiLevelType w:val="singleLevel"/>
    <w:tmpl w:val="89A4D0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1071039F"/>
    <w:multiLevelType w:val="singleLevel"/>
    <w:tmpl w:val="41827840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14">
    <w:nsid w:val="18B174AB"/>
    <w:multiLevelType w:val="singleLevel"/>
    <w:tmpl w:val="1E946B72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15">
    <w:nsid w:val="2B47791A"/>
    <w:multiLevelType w:val="hybridMultilevel"/>
    <w:tmpl w:val="79E0FC96"/>
    <w:lvl w:ilvl="0" w:tplc="BC709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4F156D"/>
    <w:multiLevelType w:val="singleLevel"/>
    <w:tmpl w:val="4C18A52C"/>
    <w:lvl w:ilvl="0">
      <w:start w:val="1"/>
      <w:numFmt w:val="decimal"/>
      <w:pStyle w:val="NumberBold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2DB70276"/>
    <w:multiLevelType w:val="hybridMultilevel"/>
    <w:tmpl w:val="22B615AA"/>
    <w:lvl w:ilvl="0" w:tplc="89A4D088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0E02F31"/>
    <w:multiLevelType w:val="singleLevel"/>
    <w:tmpl w:val="0888AF34"/>
    <w:lvl w:ilvl="0">
      <w:start w:val="1"/>
      <w:numFmt w:val="bullet"/>
      <w:pStyle w:val="Procedure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</w:abstractNum>
  <w:abstractNum w:abstractNumId="19">
    <w:nsid w:val="33E35B3E"/>
    <w:multiLevelType w:val="singleLevel"/>
    <w:tmpl w:val="424CF36A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0">
    <w:nsid w:val="4C3D7220"/>
    <w:multiLevelType w:val="singleLevel"/>
    <w:tmpl w:val="89A4D0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4D521A5C"/>
    <w:multiLevelType w:val="hybridMultilevel"/>
    <w:tmpl w:val="41E42C64"/>
    <w:lvl w:ilvl="0" w:tplc="065094BC">
      <w:start w:val="1"/>
      <w:numFmt w:val="none"/>
      <w:pStyle w:val="Hint"/>
      <w:lvlText w:val="Hint:"/>
      <w:lvlJc w:val="left"/>
      <w:pPr>
        <w:tabs>
          <w:tab w:val="num" w:pos="144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257495"/>
    <w:multiLevelType w:val="singleLevel"/>
    <w:tmpl w:val="720E1FF2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3">
    <w:nsid w:val="56B05745"/>
    <w:multiLevelType w:val="singleLevel"/>
    <w:tmpl w:val="79424C3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BCB3BD5"/>
    <w:multiLevelType w:val="singleLevel"/>
    <w:tmpl w:val="626E889E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C7C4463"/>
    <w:multiLevelType w:val="singleLevel"/>
    <w:tmpl w:val="028623FA"/>
    <w:lvl w:ilvl="0">
      <w:start w:val="1"/>
      <w:numFmt w:val="none"/>
      <w:pStyle w:val="NumberNoNumber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6">
    <w:nsid w:val="63447CA2"/>
    <w:multiLevelType w:val="singleLevel"/>
    <w:tmpl w:val="4E6E21E4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7">
    <w:nsid w:val="683C1AD4"/>
    <w:multiLevelType w:val="singleLevel"/>
    <w:tmpl w:val="E8187784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8">
    <w:nsid w:val="72685D7B"/>
    <w:multiLevelType w:val="singleLevel"/>
    <w:tmpl w:val="254C3A18"/>
    <w:lvl w:ilvl="0">
      <w:start w:val="1"/>
      <w:numFmt w:val="bullet"/>
      <w:pStyle w:val="Bullet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D92E84"/>
    <w:multiLevelType w:val="singleLevel"/>
    <w:tmpl w:val="5614B66E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30">
    <w:nsid w:val="7E320834"/>
    <w:multiLevelType w:val="hybridMultilevel"/>
    <w:tmpl w:val="83805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8C0B22"/>
    <w:multiLevelType w:val="hybridMultilevel"/>
    <w:tmpl w:val="738AF85E"/>
    <w:lvl w:ilvl="0" w:tplc="79BA482E">
      <w:start w:val="1"/>
      <w:numFmt w:val="lowerLetter"/>
      <w:pStyle w:val="SubLetter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8"/>
  </w:num>
  <w:num w:numId="4">
    <w:abstractNumId w:val="24"/>
  </w:num>
  <w:num w:numId="5">
    <w:abstractNumId w:val="25"/>
  </w:num>
  <w:num w:numId="6">
    <w:abstractNumId w:val="27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3"/>
  </w:num>
  <w:num w:numId="20">
    <w:abstractNumId w:val="20"/>
  </w:num>
  <w:num w:numId="21">
    <w:abstractNumId w:val="26"/>
  </w:num>
  <w:num w:numId="22">
    <w:abstractNumId w:val="29"/>
  </w:num>
  <w:num w:numId="23">
    <w:abstractNumId w:val="31"/>
  </w:num>
  <w:num w:numId="24">
    <w:abstractNumId w:val="12"/>
  </w:num>
  <w:num w:numId="25">
    <w:abstractNumId w:val="17"/>
  </w:num>
  <w:num w:numId="26">
    <w:abstractNumId w:val="23"/>
  </w:num>
  <w:num w:numId="27">
    <w:abstractNumId w:val="19"/>
  </w:num>
  <w:num w:numId="28">
    <w:abstractNumId w:val="11"/>
  </w:num>
  <w:num w:numId="29">
    <w:abstractNumId w:val="14"/>
  </w:num>
  <w:num w:numId="30">
    <w:abstractNumId w:val="22"/>
  </w:num>
  <w:num w:numId="31">
    <w:abstractNumId w:val="16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proofState w:spelling="clean" w:grammar="clean"/>
  <w:attachedTemplate r:id="rId1"/>
  <w:linkStyles/>
  <w:stylePaneFormatFilter w:val="3F01"/>
  <w:defaultTabStop w:val="720"/>
  <w:autoHyphenation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11265">
      <o:colormru v:ext="edit" colors="silver,#ddd"/>
      <o:colormenu v:ext="edit" fillcolor="#ddd"/>
    </o:shapedefaults>
  </w:hdrShapeDefaults>
  <w:footnotePr>
    <w:footnote w:id="-1"/>
    <w:footnote w:id="0"/>
  </w:footnotePr>
  <w:endnotePr>
    <w:endnote w:id="-1"/>
    <w:endnote w:id="0"/>
  </w:endnotePr>
  <w:compat/>
  <w:rsids>
    <w:rsidRoot w:val="00E120C7"/>
    <w:rsid w:val="000558D9"/>
    <w:rsid w:val="00074697"/>
    <w:rsid w:val="00097293"/>
    <w:rsid w:val="000B39FF"/>
    <w:rsid w:val="000B4779"/>
    <w:rsid w:val="000C019D"/>
    <w:rsid w:val="000C6BFD"/>
    <w:rsid w:val="000E02F6"/>
    <w:rsid w:val="001215E9"/>
    <w:rsid w:val="00142954"/>
    <w:rsid w:val="00170385"/>
    <w:rsid w:val="00170D4A"/>
    <w:rsid w:val="00181ACD"/>
    <w:rsid w:val="00243D2B"/>
    <w:rsid w:val="0024466D"/>
    <w:rsid w:val="00252B9B"/>
    <w:rsid w:val="002A2082"/>
    <w:rsid w:val="002A4287"/>
    <w:rsid w:val="00317922"/>
    <w:rsid w:val="00321337"/>
    <w:rsid w:val="00323A59"/>
    <w:rsid w:val="00340EB4"/>
    <w:rsid w:val="00353C5D"/>
    <w:rsid w:val="00356552"/>
    <w:rsid w:val="003B4526"/>
    <w:rsid w:val="003D3FE5"/>
    <w:rsid w:val="00415E20"/>
    <w:rsid w:val="004325B7"/>
    <w:rsid w:val="00443D97"/>
    <w:rsid w:val="00454E65"/>
    <w:rsid w:val="00477329"/>
    <w:rsid w:val="004A2D4C"/>
    <w:rsid w:val="004A34CF"/>
    <w:rsid w:val="004B626E"/>
    <w:rsid w:val="004F4477"/>
    <w:rsid w:val="004F6B63"/>
    <w:rsid w:val="005431B4"/>
    <w:rsid w:val="0055423E"/>
    <w:rsid w:val="00562F2E"/>
    <w:rsid w:val="00581548"/>
    <w:rsid w:val="005D171C"/>
    <w:rsid w:val="00615F60"/>
    <w:rsid w:val="006335A7"/>
    <w:rsid w:val="00636FBF"/>
    <w:rsid w:val="00650C2F"/>
    <w:rsid w:val="006970DF"/>
    <w:rsid w:val="006B1C22"/>
    <w:rsid w:val="006B4985"/>
    <w:rsid w:val="00716092"/>
    <w:rsid w:val="00741895"/>
    <w:rsid w:val="0075734B"/>
    <w:rsid w:val="0078403E"/>
    <w:rsid w:val="00785D41"/>
    <w:rsid w:val="007C051B"/>
    <w:rsid w:val="00815408"/>
    <w:rsid w:val="00815B57"/>
    <w:rsid w:val="00831154"/>
    <w:rsid w:val="00892A3A"/>
    <w:rsid w:val="008A630D"/>
    <w:rsid w:val="008A653B"/>
    <w:rsid w:val="008E247F"/>
    <w:rsid w:val="008E6503"/>
    <w:rsid w:val="00904B57"/>
    <w:rsid w:val="00914CD9"/>
    <w:rsid w:val="00950C89"/>
    <w:rsid w:val="009C3F04"/>
    <w:rsid w:val="009C6E6F"/>
    <w:rsid w:val="009D240D"/>
    <w:rsid w:val="009F58A5"/>
    <w:rsid w:val="00A16230"/>
    <w:rsid w:val="00A3798C"/>
    <w:rsid w:val="00A63CAA"/>
    <w:rsid w:val="00A6625A"/>
    <w:rsid w:val="00A84B67"/>
    <w:rsid w:val="00AC52F7"/>
    <w:rsid w:val="00AF4839"/>
    <w:rsid w:val="00B41D94"/>
    <w:rsid w:val="00B46C3A"/>
    <w:rsid w:val="00B51B46"/>
    <w:rsid w:val="00B669AB"/>
    <w:rsid w:val="00BF5636"/>
    <w:rsid w:val="00C154C9"/>
    <w:rsid w:val="00C80DCB"/>
    <w:rsid w:val="00CE669D"/>
    <w:rsid w:val="00D02340"/>
    <w:rsid w:val="00D05398"/>
    <w:rsid w:val="00D167A7"/>
    <w:rsid w:val="00D23257"/>
    <w:rsid w:val="00D34CC7"/>
    <w:rsid w:val="00D64786"/>
    <w:rsid w:val="00D669F6"/>
    <w:rsid w:val="00D72005"/>
    <w:rsid w:val="00D82477"/>
    <w:rsid w:val="00D92FCB"/>
    <w:rsid w:val="00DC1CDB"/>
    <w:rsid w:val="00E00420"/>
    <w:rsid w:val="00E10B98"/>
    <w:rsid w:val="00E120C7"/>
    <w:rsid w:val="00E21B22"/>
    <w:rsid w:val="00E40909"/>
    <w:rsid w:val="00E80368"/>
    <w:rsid w:val="00E856B4"/>
    <w:rsid w:val="00E91D64"/>
    <w:rsid w:val="00E94E22"/>
    <w:rsid w:val="00EB3E10"/>
    <w:rsid w:val="00EB6C75"/>
    <w:rsid w:val="00EC7D12"/>
    <w:rsid w:val="00ED4A8E"/>
    <w:rsid w:val="00EE7FDE"/>
    <w:rsid w:val="00F413AC"/>
    <w:rsid w:val="00F45E18"/>
    <w:rsid w:val="00F86074"/>
    <w:rsid w:val="00FA7332"/>
    <w:rsid w:val="00FC27AA"/>
    <w:rsid w:val="00FE6932"/>
    <w:rsid w:val="00FF3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ru v:ext="edit" colors="silver,#ddd"/>
      <o:colormenu v:ext="edit" fillcolor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4B57"/>
    <w:pPr>
      <w:suppressAutoHyphens/>
      <w:spacing w:before="180" w:after="60"/>
    </w:pPr>
    <w:rPr>
      <w:sz w:val="22"/>
    </w:rPr>
  </w:style>
  <w:style w:type="paragraph" w:styleId="Heading1">
    <w:name w:val="heading 1"/>
    <w:next w:val="Normal"/>
    <w:qFormat/>
    <w:rsid w:val="00904B57"/>
    <w:pPr>
      <w:keepNext/>
      <w:pageBreakBefore/>
      <w:pBdr>
        <w:bottom w:val="single" w:sz="36" w:space="3" w:color="auto"/>
      </w:pBdr>
      <w:tabs>
        <w:tab w:val="right" w:pos="7920"/>
      </w:tabs>
      <w:spacing w:after="120"/>
      <w:ind w:left="-720"/>
      <w:jc w:val="right"/>
      <w:outlineLvl w:val="0"/>
    </w:pPr>
    <w:rPr>
      <w:rFonts w:ascii="Arial" w:hAnsi="Arial"/>
      <w:b/>
      <w:sz w:val="44"/>
    </w:rPr>
  </w:style>
  <w:style w:type="paragraph" w:styleId="Heading2">
    <w:name w:val="heading 2"/>
    <w:next w:val="Normal"/>
    <w:qFormat/>
    <w:rsid w:val="00904B57"/>
    <w:pPr>
      <w:keepNext/>
      <w:pageBreakBefore/>
      <w:ind w:left="-720"/>
      <w:outlineLvl w:val="1"/>
    </w:pPr>
    <w:rPr>
      <w:rFonts w:ascii="Arial" w:hAnsi="Arial"/>
      <w:b/>
      <w:sz w:val="36"/>
    </w:rPr>
  </w:style>
  <w:style w:type="paragraph" w:styleId="Heading3">
    <w:name w:val="heading 3"/>
    <w:next w:val="Normal"/>
    <w:qFormat/>
    <w:rsid w:val="00904B57"/>
    <w:pPr>
      <w:keepNext/>
      <w:spacing w:before="300"/>
      <w:outlineLvl w:val="2"/>
    </w:pPr>
    <w:rPr>
      <w:rFonts w:ascii="Arial" w:hAnsi="Arial"/>
      <w:b/>
      <w:noProof/>
      <w:sz w:val="32"/>
    </w:rPr>
  </w:style>
  <w:style w:type="paragraph" w:styleId="Heading4">
    <w:name w:val="heading 4"/>
    <w:basedOn w:val="Heading3"/>
    <w:next w:val="Normal"/>
    <w:qFormat/>
    <w:rsid w:val="00904B57"/>
    <w:pPr>
      <w:outlineLvl w:val="3"/>
    </w:pPr>
    <w:rPr>
      <w:i/>
      <w:sz w:val="28"/>
    </w:rPr>
  </w:style>
  <w:style w:type="paragraph" w:styleId="Heading5">
    <w:name w:val="heading 5"/>
    <w:basedOn w:val="Heading3"/>
    <w:next w:val="Normal"/>
    <w:qFormat/>
    <w:rsid w:val="00904B57"/>
    <w:pPr>
      <w:outlineLvl w:val="4"/>
    </w:pPr>
    <w:rPr>
      <w:sz w:val="28"/>
    </w:rPr>
  </w:style>
  <w:style w:type="paragraph" w:styleId="Heading6">
    <w:name w:val="heading 6"/>
    <w:basedOn w:val="Heading3"/>
    <w:next w:val="Normal"/>
    <w:qFormat/>
    <w:rsid w:val="00904B57"/>
    <w:pPr>
      <w:spacing w:before="240" w:after="120"/>
      <w:outlineLvl w:val="5"/>
    </w:pPr>
    <w:rPr>
      <w:rFonts w:ascii="Arial Narrow" w:hAnsi="Arial Narrow"/>
      <w:sz w:val="26"/>
    </w:rPr>
  </w:style>
  <w:style w:type="paragraph" w:styleId="Heading7">
    <w:name w:val="heading 7"/>
    <w:basedOn w:val="Heading3"/>
    <w:next w:val="Normal"/>
    <w:qFormat/>
    <w:rsid w:val="00904B57"/>
    <w:pPr>
      <w:spacing w:before="240"/>
      <w:outlineLvl w:val="6"/>
    </w:pPr>
    <w:rPr>
      <w:sz w:val="22"/>
    </w:rPr>
  </w:style>
  <w:style w:type="paragraph" w:styleId="Heading8">
    <w:name w:val="heading 8"/>
    <w:basedOn w:val="Heading3"/>
    <w:next w:val="Normal"/>
    <w:qFormat/>
    <w:rsid w:val="00904B57"/>
    <w:pPr>
      <w:spacing w:before="240"/>
      <w:outlineLvl w:val="7"/>
    </w:pPr>
    <w:rPr>
      <w:sz w:val="22"/>
    </w:rPr>
  </w:style>
  <w:style w:type="paragraph" w:styleId="Heading9">
    <w:name w:val="heading 9"/>
    <w:basedOn w:val="Heading3"/>
    <w:next w:val="Normal"/>
    <w:qFormat/>
    <w:rsid w:val="00904B57"/>
    <w:pPr>
      <w:spacing w:before="24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904B57"/>
    <w:pPr>
      <w:pBdr>
        <w:bottom w:val="single" w:sz="6" w:space="3" w:color="auto"/>
      </w:pBdr>
      <w:tabs>
        <w:tab w:val="right" w:pos="8640"/>
      </w:tabs>
      <w:ind w:left="-720"/>
    </w:pPr>
    <w:rPr>
      <w:rFonts w:ascii="Arial" w:hAnsi="Arial"/>
      <w:i/>
      <w:noProof/>
    </w:rPr>
  </w:style>
  <w:style w:type="paragraph" w:styleId="Footer">
    <w:name w:val="footer"/>
    <w:next w:val="Normal"/>
    <w:rsid w:val="00904B57"/>
    <w:pPr>
      <w:pBdr>
        <w:top w:val="single" w:sz="6" w:space="2" w:color="auto"/>
      </w:pBdr>
      <w:tabs>
        <w:tab w:val="right" w:pos="8640"/>
      </w:tabs>
      <w:ind w:left="-720"/>
    </w:pPr>
    <w:rPr>
      <w:rFonts w:ascii="Arial" w:hAnsi="Arial"/>
      <w:i/>
      <w:noProof/>
    </w:rPr>
  </w:style>
  <w:style w:type="paragraph" w:customStyle="1" w:styleId="Footerhidden">
    <w:name w:val="Footer hidden"/>
    <w:basedOn w:val="Footer"/>
    <w:rsid w:val="00904B57"/>
    <w:pPr>
      <w:jc w:val="center"/>
    </w:pPr>
    <w:rPr>
      <w:vanish/>
    </w:rPr>
  </w:style>
  <w:style w:type="paragraph" w:customStyle="1" w:styleId="Listing">
    <w:name w:val="Listing"/>
    <w:rsid w:val="00904B57"/>
    <w:pPr>
      <w:pBdr>
        <w:top w:val="single" w:sz="48" w:space="6" w:color="FFFFFF"/>
        <w:bottom w:val="single" w:sz="6" w:space="6" w:color="FFFFFF"/>
      </w:pBdr>
      <w:tabs>
        <w:tab w:val="left" w:pos="886"/>
        <w:tab w:val="left" w:pos="1772"/>
        <w:tab w:val="left" w:pos="2658"/>
      </w:tabs>
    </w:pPr>
    <w:rPr>
      <w:rFonts w:ascii="Courier New" w:hAnsi="Courier New"/>
      <w:noProof/>
      <w:sz w:val="18"/>
    </w:rPr>
  </w:style>
  <w:style w:type="character" w:customStyle="1" w:styleId="Bold">
    <w:name w:val="Bold"/>
    <w:basedOn w:val="DefaultParagraphFont"/>
    <w:rsid w:val="00904B57"/>
    <w:rPr>
      <w:b/>
    </w:rPr>
  </w:style>
  <w:style w:type="paragraph" w:styleId="NormalIndent">
    <w:name w:val="Normal Indent"/>
    <w:basedOn w:val="Normal"/>
    <w:rsid w:val="00904B57"/>
    <w:pPr>
      <w:ind w:left="720"/>
    </w:pPr>
  </w:style>
  <w:style w:type="paragraph" w:customStyle="1" w:styleId="BulletIndent">
    <w:name w:val="Bullet Indent"/>
    <w:basedOn w:val="Bullet"/>
    <w:rsid w:val="00904B57"/>
    <w:pPr>
      <w:numPr>
        <w:numId w:val="1"/>
      </w:numPr>
      <w:tabs>
        <w:tab w:val="clear" w:pos="360"/>
      </w:tabs>
      <w:ind w:left="720"/>
    </w:pPr>
  </w:style>
  <w:style w:type="paragraph" w:customStyle="1" w:styleId="Bullet">
    <w:name w:val="Bullet"/>
    <w:basedOn w:val="Normal"/>
    <w:rsid w:val="00904B57"/>
    <w:pPr>
      <w:numPr>
        <w:numId w:val="4"/>
      </w:numPr>
      <w:spacing w:before="0" w:line="280" w:lineRule="exact"/>
    </w:pPr>
  </w:style>
  <w:style w:type="character" w:customStyle="1" w:styleId="Courier">
    <w:name w:val="Courier"/>
    <w:basedOn w:val="DefaultParagraphFont"/>
    <w:rsid w:val="00904B57"/>
    <w:rPr>
      <w:rFonts w:ascii="Courier New" w:hAnsi="Courier New"/>
    </w:rPr>
  </w:style>
  <w:style w:type="paragraph" w:customStyle="1" w:styleId="Dash">
    <w:name w:val="Dash"/>
    <w:basedOn w:val="Bullet"/>
    <w:autoRedefine/>
    <w:rsid w:val="00904B57"/>
    <w:pPr>
      <w:numPr>
        <w:numId w:val="2"/>
      </w:numPr>
      <w:ind w:left="720"/>
    </w:pPr>
  </w:style>
  <w:style w:type="character" w:customStyle="1" w:styleId="Italics">
    <w:name w:val="Italics"/>
    <w:basedOn w:val="DefaultParagraphFont"/>
    <w:rsid w:val="00904B57"/>
    <w:rPr>
      <w:i/>
    </w:rPr>
  </w:style>
  <w:style w:type="paragraph" w:customStyle="1" w:styleId="ListingBox">
    <w:name w:val="Listing Box"/>
    <w:basedOn w:val="Listing"/>
    <w:rsid w:val="00904B57"/>
    <w:pPr>
      <w:keepNext/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</w:pBdr>
      <w:ind w:left="907"/>
    </w:pPr>
    <w:rPr>
      <w:noProof w:val="0"/>
    </w:rPr>
  </w:style>
  <w:style w:type="paragraph" w:customStyle="1" w:styleId="Note">
    <w:name w:val="Note"/>
    <w:basedOn w:val="Normal"/>
    <w:next w:val="Normal"/>
    <w:rsid w:val="00904B57"/>
    <w:pPr>
      <w:pBdr>
        <w:top w:val="single" w:sz="6" w:space="5" w:color="auto"/>
        <w:bottom w:val="single" w:sz="6" w:space="5" w:color="auto"/>
      </w:pBdr>
      <w:ind w:left="720" w:hanging="720"/>
    </w:pPr>
  </w:style>
  <w:style w:type="paragraph" w:customStyle="1" w:styleId="Number">
    <w:name w:val="Number"/>
    <w:basedOn w:val="Normal"/>
    <w:rsid w:val="00904B57"/>
    <w:pPr>
      <w:spacing w:before="120"/>
      <w:ind w:left="360" w:hanging="360"/>
    </w:pPr>
  </w:style>
  <w:style w:type="paragraph" w:customStyle="1" w:styleId="Fill-InNoNumber">
    <w:name w:val="Fill-In No Number"/>
    <w:basedOn w:val="Normal"/>
    <w:next w:val="Normal"/>
    <w:rsid w:val="00904B57"/>
    <w:pPr>
      <w:tabs>
        <w:tab w:val="right" w:leader="underscore" w:pos="8640"/>
      </w:tabs>
      <w:ind w:left="360" w:hanging="360"/>
    </w:pPr>
  </w:style>
  <w:style w:type="paragraph" w:customStyle="1" w:styleId="Fill-InNumbered">
    <w:name w:val="Fill-In Numbered"/>
    <w:basedOn w:val="Normal"/>
    <w:next w:val="Normal"/>
    <w:rsid w:val="00904B57"/>
    <w:pPr>
      <w:tabs>
        <w:tab w:val="right" w:leader="underscore" w:pos="8640"/>
      </w:tabs>
      <w:spacing w:before="360"/>
      <w:ind w:left="360" w:hanging="360"/>
    </w:pPr>
  </w:style>
  <w:style w:type="paragraph" w:customStyle="1" w:styleId="Heading0">
    <w:name w:val="Heading 0"/>
    <w:basedOn w:val="Heading2"/>
    <w:next w:val="Normal"/>
    <w:rsid w:val="00454E65"/>
    <w:pPr>
      <w:pageBreakBefore w:val="0"/>
      <w:spacing w:before="300"/>
      <w:outlineLvl w:val="9"/>
    </w:pPr>
    <w:rPr>
      <w:color w:val="0000FF"/>
    </w:rPr>
  </w:style>
  <w:style w:type="paragraph" w:customStyle="1" w:styleId="NumberNoNumber">
    <w:name w:val="Number No Number"/>
    <w:basedOn w:val="Number"/>
    <w:rsid w:val="00904B57"/>
    <w:pPr>
      <w:numPr>
        <w:numId w:val="5"/>
      </w:numPr>
      <w:spacing w:before="60"/>
    </w:pPr>
  </w:style>
  <w:style w:type="paragraph" w:customStyle="1" w:styleId="Procedure">
    <w:name w:val="Procedure"/>
    <w:basedOn w:val="Normal"/>
    <w:next w:val="Number"/>
    <w:rsid w:val="00904B57"/>
    <w:pPr>
      <w:keepNext/>
      <w:numPr>
        <w:numId w:val="3"/>
      </w:numPr>
    </w:pPr>
    <w:rPr>
      <w:b/>
      <w:sz w:val="24"/>
    </w:rPr>
  </w:style>
  <w:style w:type="paragraph" w:customStyle="1" w:styleId="TableBullet">
    <w:name w:val="Table Bullet"/>
    <w:basedOn w:val="NormalIndent"/>
    <w:rsid w:val="00904B57"/>
    <w:pPr>
      <w:spacing w:before="60" w:after="0"/>
      <w:ind w:left="360" w:hanging="360"/>
    </w:pPr>
  </w:style>
  <w:style w:type="paragraph" w:customStyle="1" w:styleId="TableCenter">
    <w:name w:val="Table Center"/>
    <w:basedOn w:val="Normal"/>
    <w:rsid w:val="00904B57"/>
    <w:pPr>
      <w:spacing w:before="60"/>
      <w:jc w:val="center"/>
    </w:pPr>
  </w:style>
  <w:style w:type="paragraph" w:customStyle="1" w:styleId="TableHead">
    <w:name w:val="Table Head"/>
    <w:basedOn w:val="Normal"/>
    <w:rsid w:val="00904B57"/>
    <w:pPr>
      <w:spacing w:after="120"/>
      <w:jc w:val="center"/>
    </w:pPr>
    <w:rPr>
      <w:rFonts w:ascii="Arial" w:hAnsi="Arial"/>
      <w:b/>
      <w:sz w:val="24"/>
    </w:rPr>
  </w:style>
  <w:style w:type="paragraph" w:customStyle="1" w:styleId="TableHeadLeft">
    <w:name w:val="Table Head Left"/>
    <w:basedOn w:val="TableHead"/>
    <w:rsid w:val="00904B57"/>
    <w:pPr>
      <w:jc w:val="left"/>
    </w:pPr>
  </w:style>
  <w:style w:type="paragraph" w:customStyle="1" w:styleId="TableHeadRight">
    <w:name w:val="Table Head Right"/>
    <w:basedOn w:val="TableHead"/>
    <w:rsid w:val="00904B57"/>
    <w:pPr>
      <w:jc w:val="right"/>
    </w:pPr>
  </w:style>
  <w:style w:type="paragraph" w:customStyle="1" w:styleId="TableIndent">
    <w:name w:val="Table Indent"/>
    <w:basedOn w:val="Normal"/>
    <w:rsid w:val="00904B57"/>
    <w:pPr>
      <w:spacing w:before="60"/>
      <w:ind w:left="360"/>
    </w:pPr>
  </w:style>
  <w:style w:type="paragraph" w:customStyle="1" w:styleId="TableNormal1">
    <w:name w:val="Table Normal1"/>
    <w:basedOn w:val="Normal"/>
    <w:rsid w:val="00904B57"/>
    <w:pPr>
      <w:spacing w:before="60"/>
    </w:pPr>
  </w:style>
  <w:style w:type="paragraph" w:customStyle="1" w:styleId="TableNumber">
    <w:name w:val="Table Number"/>
    <w:basedOn w:val="TableNormal1"/>
    <w:rsid w:val="00904B57"/>
    <w:pPr>
      <w:ind w:left="360" w:hanging="360"/>
    </w:pPr>
  </w:style>
  <w:style w:type="paragraph" w:customStyle="1" w:styleId="TableNormal2">
    <w:name w:val="Table Normal2"/>
    <w:basedOn w:val="Normal"/>
    <w:rsid w:val="00454E65"/>
    <w:pPr>
      <w:spacing w:before="60"/>
    </w:pPr>
  </w:style>
  <w:style w:type="paragraph" w:customStyle="1" w:styleId="TableRight">
    <w:name w:val="Table Right"/>
    <w:basedOn w:val="TableNormal1"/>
    <w:rsid w:val="00904B57"/>
    <w:pPr>
      <w:jc w:val="right"/>
    </w:pPr>
  </w:style>
  <w:style w:type="paragraph" w:styleId="TOC1">
    <w:name w:val="toc 1"/>
    <w:basedOn w:val="Normal"/>
    <w:next w:val="Normal"/>
    <w:semiHidden/>
    <w:rsid w:val="00904B57"/>
    <w:pPr>
      <w:tabs>
        <w:tab w:val="right" w:leader="dot" w:pos="8640"/>
      </w:tabs>
      <w:spacing w:before="240" w:after="120"/>
    </w:pPr>
    <w:rPr>
      <w:b/>
      <w:sz w:val="20"/>
    </w:rPr>
  </w:style>
  <w:style w:type="paragraph" w:styleId="TOC2">
    <w:name w:val="toc 2"/>
    <w:basedOn w:val="Normal"/>
    <w:next w:val="Normal"/>
    <w:semiHidden/>
    <w:rsid w:val="00904B57"/>
    <w:pPr>
      <w:tabs>
        <w:tab w:val="right" w:leader="dot" w:pos="8640"/>
      </w:tabs>
      <w:spacing w:before="120" w:after="0"/>
      <w:ind w:left="220"/>
    </w:pPr>
    <w:rPr>
      <w:i/>
      <w:sz w:val="20"/>
    </w:rPr>
  </w:style>
  <w:style w:type="paragraph" w:styleId="TOC3">
    <w:name w:val="toc 3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440"/>
    </w:pPr>
    <w:rPr>
      <w:sz w:val="20"/>
    </w:rPr>
  </w:style>
  <w:style w:type="paragraph" w:styleId="TOC4">
    <w:name w:val="toc 4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660"/>
    </w:pPr>
    <w:rPr>
      <w:sz w:val="20"/>
    </w:rPr>
  </w:style>
  <w:style w:type="paragraph" w:styleId="TOC5">
    <w:name w:val="toc 5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880"/>
    </w:pPr>
    <w:rPr>
      <w:sz w:val="20"/>
    </w:rPr>
  </w:style>
  <w:style w:type="paragraph" w:styleId="TOC6">
    <w:name w:val="toc 6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100"/>
    </w:pPr>
    <w:rPr>
      <w:sz w:val="20"/>
    </w:rPr>
  </w:style>
  <w:style w:type="paragraph" w:styleId="TOC7">
    <w:name w:val="toc 7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320"/>
    </w:pPr>
    <w:rPr>
      <w:sz w:val="20"/>
    </w:rPr>
  </w:style>
  <w:style w:type="paragraph" w:styleId="TOC8">
    <w:name w:val="toc 8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540"/>
    </w:pPr>
    <w:rPr>
      <w:sz w:val="20"/>
    </w:rPr>
  </w:style>
  <w:style w:type="paragraph" w:styleId="TOC9">
    <w:name w:val="toc 9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760"/>
    </w:pPr>
    <w:rPr>
      <w:sz w:val="20"/>
    </w:rPr>
  </w:style>
  <w:style w:type="paragraph" w:customStyle="1" w:styleId="ListingIndent">
    <w:name w:val="Listing Indent"/>
    <w:basedOn w:val="Listing"/>
    <w:autoRedefine/>
    <w:rsid w:val="00904B57"/>
    <w:pPr>
      <w:tabs>
        <w:tab w:val="clear" w:pos="886"/>
        <w:tab w:val="clear" w:pos="1772"/>
        <w:tab w:val="clear" w:pos="2658"/>
        <w:tab w:val="left" w:pos="1267"/>
        <w:tab w:val="left" w:pos="2160"/>
        <w:tab w:val="left" w:pos="3067"/>
      </w:tabs>
      <w:ind w:left="360"/>
    </w:pPr>
  </w:style>
  <w:style w:type="paragraph" w:customStyle="1" w:styleId="UserInput">
    <w:name w:val="User Input"/>
    <w:basedOn w:val="NormalIndent"/>
    <w:next w:val="Normal"/>
    <w:rsid w:val="00904B57"/>
    <w:pPr>
      <w:tabs>
        <w:tab w:val="right" w:pos="8550"/>
      </w:tabs>
      <w:spacing w:before="120" w:after="120"/>
    </w:pPr>
    <w:rPr>
      <w:rFonts w:ascii="Courier New" w:hAnsi="Courier New"/>
    </w:rPr>
  </w:style>
  <w:style w:type="paragraph" w:customStyle="1" w:styleId="Picture">
    <w:name w:val="Picture"/>
    <w:basedOn w:val="Normal"/>
    <w:next w:val="Normal"/>
    <w:rsid w:val="00904B57"/>
    <w:pPr>
      <w:jc w:val="center"/>
    </w:pPr>
  </w:style>
  <w:style w:type="character" w:customStyle="1" w:styleId="Overbar">
    <w:name w:val="Overbar"/>
    <w:basedOn w:val="DefaultParagraphFont"/>
    <w:rsid w:val="00904B57"/>
    <w:rPr>
      <w:rFonts w:ascii="Times Overbar" w:hAnsi="Times Overbar"/>
    </w:rPr>
  </w:style>
  <w:style w:type="character" w:styleId="CommentReference">
    <w:name w:val="annotation reference"/>
    <w:basedOn w:val="DefaultParagraphFont"/>
    <w:semiHidden/>
    <w:rsid w:val="00904B57"/>
    <w:rPr>
      <w:vanish/>
      <w:sz w:val="16"/>
    </w:rPr>
  </w:style>
  <w:style w:type="paragraph" w:styleId="CommentText">
    <w:name w:val="annotation text"/>
    <w:basedOn w:val="Normal"/>
    <w:semiHidden/>
    <w:rsid w:val="00904B57"/>
    <w:rPr>
      <w:sz w:val="20"/>
    </w:rPr>
  </w:style>
  <w:style w:type="paragraph" w:customStyle="1" w:styleId="NumberManual">
    <w:name w:val="Number Manual"/>
    <w:basedOn w:val="Normal"/>
    <w:rsid w:val="00904B57"/>
    <w:pPr>
      <w:spacing w:before="120"/>
      <w:ind w:left="360" w:hanging="360"/>
    </w:pPr>
  </w:style>
  <w:style w:type="paragraph" w:customStyle="1" w:styleId="ListingDouble-Indent">
    <w:name w:val="Listing Double-Indent"/>
    <w:basedOn w:val="ListingIndent"/>
    <w:rsid w:val="00904B57"/>
    <w:pPr>
      <w:tabs>
        <w:tab w:val="clear" w:pos="1267"/>
        <w:tab w:val="clear" w:pos="2160"/>
        <w:tab w:val="clear" w:pos="3067"/>
        <w:tab w:val="left" w:pos="1627"/>
        <w:tab w:val="left" w:pos="2520"/>
        <w:tab w:val="left" w:pos="3427"/>
      </w:tabs>
      <w:ind w:left="720"/>
    </w:pPr>
  </w:style>
  <w:style w:type="paragraph" w:customStyle="1" w:styleId="Number1fake">
    <w:name w:val="Number (#1) (fake)"/>
    <w:basedOn w:val="Normal"/>
    <w:rsid w:val="00454E65"/>
    <w:pPr>
      <w:ind w:left="360" w:hanging="360"/>
    </w:pPr>
  </w:style>
  <w:style w:type="paragraph" w:customStyle="1" w:styleId="NumberManuallevel2">
    <w:name w:val="Number Manual (level 2)"/>
    <w:basedOn w:val="NumberManual"/>
    <w:rsid w:val="00454E65"/>
    <w:pPr>
      <w:ind w:left="720"/>
    </w:pPr>
  </w:style>
  <w:style w:type="paragraph" w:customStyle="1" w:styleId="Notemanual">
    <w:name w:val="Note (manual)"/>
    <w:basedOn w:val="Note"/>
    <w:rsid w:val="00454E65"/>
    <w:pPr>
      <w:ind w:left="0" w:firstLine="0"/>
    </w:pPr>
  </w:style>
  <w:style w:type="paragraph" w:customStyle="1" w:styleId="Picture0">
    <w:name w:val="Picture'"/>
    <w:basedOn w:val="Normal"/>
    <w:next w:val="Normal"/>
    <w:rsid w:val="00454E65"/>
    <w:pPr>
      <w:jc w:val="center"/>
    </w:pPr>
  </w:style>
  <w:style w:type="paragraph" w:customStyle="1" w:styleId="Hint">
    <w:name w:val="Hint"/>
    <w:basedOn w:val="Note"/>
    <w:next w:val="Normal"/>
    <w:autoRedefine/>
    <w:rsid w:val="00904B57"/>
    <w:pPr>
      <w:numPr>
        <w:numId w:val="7"/>
      </w:numPr>
      <w:shd w:val="clear" w:color="auto" w:fill="E6E6E6"/>
      <w:tabs>
        <w:tab w:val="clear" w:pos="1440"/>
        <w:tab w:val="left" w:pos="720"/>
      </w:tabs>
      <w:ind w:hanging="720"/>
    </w:pPr>
  </w:style>
  <w:style w:type="paragraph" w:customStyle="1" w:styleId="NoteManual0">
    <w:name w:val="Note Manual"/>
    <w:basedOn w:val="Note"/>
    <w:rsid w:val="00904B57"/>
    <w:pPr>
      <w:ind w:left="0" w:firstLine="0"/>
    </w:pPr>
  </w:style>
  <w:style w:type="paragraph" w:customStyle="1" w:styleId="Heading">
    <w:name w:val="Heading"/>
    <w:basedOn w:val="Normal"/>
    <w:next w:val="Normal"/>
    <w:rsid w:val="00904B57"/>
    <w:pPr>
      <w:keepNext/>
      <w:suppressAutoHyphens w:val="0"/>
      <w:spacing w:before="300" w:after="0"/>
      <w:ind w:left="-720"/>
    </w:pPr>
    <w:rPr>
      <w:rFonts w:ascii="Arial" w:hAnsi="Arial"/>
      <w:b/>
      <w:sz w:val="36"/>
    </w:rPr>
  </w:style>
  <w:style w:type="paragraph" w:styleId="BalloonText">
    <w:name w:val="Balloon Text"/>
    <w:basedOn w:val="Normal"/>
    <w:semiHidden/>
    <w:rsid w:val="00454E6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454E65"/>
    <w:pPr>
      <w:spacing w:after="120"/>
      <w:ind w:left="1440" w:right="1440"/>
    </w:pPr>
  </w:style>
  <w:style w:type="paragraph" w:styleId="BodyText">
    <w:name w:val="Body Text"/>
    <w:basedOn w:val="Normal"/>
    <w:rsid w:val="00454E65"/>
    <w:pPr>
      <w:spacing w:after="120"/>
    </w:pPr>
  </w:style>
  <w:style w:type="paragraph" w:styleId="BodyText2">
    <w:name w:val="Body Text 2"/>
    <w:basedOn w:val="Normal"/>
    <w:rsid w:val="00454E65"/>
    <w:pPr>
      <w:spacing w:after="120" w:line="480" w:lineRule="auto"/>
    </w:pPr>
  </w:style>
  <w:style w:type="paragraph" w:styleId="BodyText3">
    <w:name w:val="Body Text 3"/>
    <w:basedOn w:val="Normal"/>
    <w:rsid w:val="00454E6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454E65"/>
    <w:pPr>
      <w:ind w:firstLine="210"/>
    </w:pPr>
  </w:style>
  <w:style w:type="paragraph" w:styleId="BodyTextIndent">
    <w:name w:val="Body Text Indent"/>
    <w:basedOn w:val="Normal"/>
    <w:rsid w:val="00454E65"/>
    <w:pPr>
      <w:spacing w:after="120"/>
      <w:ind w:left="360"/>
    </w:pPr>
  </w:style>
  <w:style w:type="paragraph" w:styleId="BodyTextFirstIndent2">
    <w:name w:val="Body Text First Indent 2"/>
    <w:basedOn w:val="BodyTextIndent"/>
    <w:rsid w:val="00454E65"/>
    <w:pPr>
      <w:ind w:firstLine="210"/>
    </w:pPr>
  </w:style>
  <w:style w:type="paragraph" w:styleId="BodyTextIndent2">
    <w:name w:val="Body Text Indent 2"/>
    <w:basedOn w:val="Normal"/>
    <w:rsid w:val="00454E6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454E6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454E65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454E65"/>
    <w:pPr>
      <w:ind w:left="4320"/>
    </w:pPr>
  </w:style>
  <w:style w:type="paragraph" w:styleId="CommentSubject">
    <w:name w:val="annotation subject"/>
    <w:basedOn w:val="CommentText"/>
    <w:next w:val="CommentText"/>
    <w:semiHidden/>
    <w:rsid w:val="00454E65"/>
    <w:rPr>
      <w:b/>
      <w:bCs/>
    </w:rPr>
  </w:style>
  <w:style w:type="paragraph" w:styleId="Date">
    <w:name w:val="Date"/>
    <w:basedOn w:val="Normal"/>
    <w:next w:val="Normal"/>
    <w:rsid w:val="00454E65"/>
  </w:style>
  <w:style w:type="paragraph" w:styleId="DocumentMap">
    <w:name w:val="Document Map"/>
    <w:basedOn w:val="Normal"/>
    <w:semiHidden/>
    <w:rsid w:val="00454E65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454E65"/>
  </w:style>
  <w:style w:type="paragraph" w:styleId="EndnoteText">
    <w:name w:val="endnote text"/>
    <w:basedOn w:val="Normal"/>
    <w:semiHidden/>
    <w:rsid w:val="00454E65"/>
    <w:rPr>
      <w:sz w:val="20"/>
    </w:rPr>
  </w:style>
  <w:style w:type="paragraph" w:styleId="EnvelopeAddress">
    <w:name w:val="envelope address"/>
    <w:basedOn w:val="Normal"/>
    <w:rsid w:val="00454E6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454E65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sid w:val="00454E65"/>
    <w:rPr>
      <w:sz w:val="20"/>
    </w:rPr>
  </w:style>
  <w:style w:type="paragraph" w:styleId="HTMLAddress">
    <w:name w:val="HTML Address"/>
    <w:basedOn w:val="Normal"/>
    <w:rsid w:val="00454E65"/>
    <w:rPr>
      <w:i/>
      <w:iCs/>
    </w:rPr>
  </w:style>
  <w:style w:type="paragraph" w:styleId="HTMLPreformatted">
    <w:name w:val="HTML Preformatted"/>
    <w:basedOn w:val="Normal"/>
    <w:rsid w:val="00454E65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454E65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454E65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454E65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454E65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454E65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454E65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454E65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454E65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454E65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454E65"/>
    <w:rPr>
      <w:rFonts w:ascii="Arial" w:hAnsi="Arial" w:cs="Arial"/>
      <w:b/>
      <w:bCs/>
    </w:rPr>
  </w:style>
  <w:style w:type="paragraph" w:styleId="List">
    <w:name w:val="List"/>
    <w:basedOn w:val="Normal"/>
    <w:rsid w:val="00454E65"/>
    <w:pPr>
      <w:ind w:left="360" w:hanging="360"/>
    </w:pPr>
  </w:style>
  <w:style w:type="paragraph" w:styleId="List2">
    <w:name w:val="List 2"/>
    <w:basedOn w:val="Normal"/>
    <w:rsid w:val="00454E65"/>
    <w:pPr>
      <w:ind w:left="720" w:hanging="360"/>
    </w:pPr>
  </w:style>
  <w:style w:type="paragraph" w:styleId="List3">
    <w:name w:val="List 3"/>
    <w:basedOn w:val="Normal"/>
    <w:rsid w:val="00454E65"/>
    <w:pPr>
      <w:ind w:left="1080" w:hanging="360"/>
    </w:pPr>
  </w:style>
  <w:style w:type="paragraph" w:styleId="List4">
    <w:name w:val="List 4"/>
    <w:basedOn w:val="Normal"/>
    <w:rsid w:val="00454E65"/>
    <w:pPr>
      <w:ind w:left="1440" w:hanging="360"/>
    </w:pPr>
  </w:style>
  <w:style w:type="paragraph" w:styleId="List5">
    <w:name w:val="List 5"/>
    <w:basedOn w:val="Normal"/>
    <w:rsid w:val="00454E65"/>
    <w:pPr>
      <w:ind w:left="1800" w:hanging="360"/>
    </w:pPr>
  </w:style>
  <w:style w:type="paragraph" w:styleId="ListBullet">
    <w:name w:val="List Bullet"/>
    <w:basedOn w:val="Normal"/>
    <w:autoRedefine/>
    <w:rsid w:val="00454E65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454E65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autoRedefine/>
    <w:rsid w:val="00454E65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rsid w:val="00454E65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rsid w:val="00454E65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rsid w:val="00454E65"/>
    <w:pPr>
      <w:spacing w:after="120"/>
      <w:ind w:left="360"/>
    </w:pPr>
  </w:style>
  <w:style w:type="paragraph" w:styleId="ListContinue2">
    <w:name w:val="List Continue 2"/>
    <w:basedOn w:val="Normal"/>
    <w:rsid w:val="00454E65"/>
    <w:pPr>
      <w:spacing w:after="120"/>
      <w:ind w:left="720"/>
    </w:pPr>
  </w:style>
  <w:style w:type="paragraph" w:styleId="ListContinue3">
    <w:name w:val="List Continue 3"/>
    <w:basedOn w:val="Normal"/>
    <w:rsid w:val="00454E65"/>
    <w:pPr>
      <w:spacing w:after="120"/>
      <w:ind w:left="1080"/>
    </w:pPr>
  </w:style>
  <w:style w:type="paragraph" w:styleId="ListContinue4">
    <w:name w:val="List Continue 4"/>
    <w:basedOn w:val="Normal"/>
    <w:rsid w:val="00454E65"/>
    <w:pPr>
      <w:spacing w:after="120"/>
      <w:ind w:left="1440"/>
    </w:pPr>
  </w:style>
  <w:style w:type="paragraph" w:styleId="ListContinue5">
    <w:name w:val="List Continue 5"/>
    <w:basedOn w:val="Normal"/>
    <w:rsid w:val="00454E65"/>
    <w:pPr>
      <w:spacing w:after="120"/>
      <w:ind w:left="1800"/>
    </w:pPr>
  </w:style>
  <w:style w:type="paragraph" w:styleId="ListNumber">
    <w:name w:val="List Number"/>
    <w:basedOn w:val="Normal"/>
    <w:rsid w:val="00454E6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454E65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454E65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454E65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454E65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454E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180" w:after="60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454E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454E65"/>
    <w:rPr>
      <w:sz w:val="24"/>
      <w:szCs w:val="24"/>
    </w:rPr>
  </w:style>
  <w:style w:type="paragraph" w:styleId="NoteHeading">
    <w:name w:val="Note Heading"/>
    <w:basedOn w:val="Normal"/>
    <w:next w:val="Normal"/>
    <w:rsid w:val="00454E65"/>
  </w:style>
  <w:style w:type="paragraph" w:styleId="PlainText">
    <w:name w:val="Plain Text"/>
    <w:basedOn w:val="Normal"/>
    <w:rsid w:val="00454E65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454E65"/>
  </w:style>
  <w:style w:type="paragraph" w:styleId="Signature">
    <w:name w:val="Signature"/>
    <w:basedOn w:val="Normal"/>
    <w:rsid w:val="00454E65"/>
    <w:pPr>
      <w:ind w:left="4320"/>
    </w:pPr>
  </w:style>
  <w:style w:type="paragraph" w:styleId="Subtitle">
    <w:name w:val="Subtitle"/>
    <w:basedOn w:val="Normal"/>
    <w:qFormat/>
    <w:rsid w:val="00454E65"/>
    <w:pPr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54E65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454E65"/>
    <w:pPr>
      <w:ind w:left="440" w:hanging="440"/>
    </w:pPr>
  </w:style>
  <w:style w:type="paragraph" w:styleId="Title">
    <w:name w:val="Title"/>
    <w:basedOn w:val="Normal"/>
    <w:qFormat/>
    <w:rsid w:val="00454E65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54E65"/>
    <w:pPr>
      <w:spacing w:before="120"/>
    </w:pPr>
    <w:rPr>
      <w:rFonts w:ascii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rsid w:val="00454E65"/>
    <w:rPr>
      <w:color w:val="0000FF"/>
      <w:u w:val="single"/>
    </w:rPr>
  </w:style>
  <w:style w:type="paragraph" w:customStyle="1" w:styleId="NumberBold0">
    <w:name w:val="Number (Bold)"/>
    <w:basedOn w:val="Normal"/>
    <w:next w:val="NumberNoNumber"/>
    <w:rsid w:val="00454E65"/>
    <w:pPr>
      <w:tabs>
        <w:tab w:val="num" w:pos="360"/>
      </w:tabs>
      <w:spacing w:before="120"/>
      <w:ind w:left="360" w:hanging="360"/>
    </w:pPr>
    <w:rPr>
      <w:b/>
    </w:rPr>
  </w:style>
  <w:style w:type="character" w:customStyle="1" w:styleId="NormalIndentChar">
    <w:name w:val="Normal Indent Char"/>
    <w:basedOn w:val="DefaultParagraphFont"/>
    <w:rsid w:val="00454E65"/>
    <w:rPr>
      <w:sz w:val="22"/>
      <w:lang w:val="en-US" w:eastAsia="en-US" w:bidi="ar-SA"/>
    </w:rPr>
  </w:style>
  <w:style w:type="character" w:customStyle="1" w:styleId="UserInputChar">
    <w:name w:val="User Input Char"/>
    <w:basedOn w:val="NormalIndentChar"/>
    <w:rsid w:val="00454E65"/>
    <w:rPr>
      <w:rFonts w:ascii="Courier New" w:hAnsi="Courier New"/>
    </w:rPr>
  </w:style>
  <w:style w:type="paragraph" w:customStyle="1" w:styleId="Picturecwt">
    <w:name w:val="Picture (cwt)"/>
    <w:basedOn w:val="Normal"/>
    <w:rsid w:val="00454E65"/>
    <w:pPr>
      <w:suppressAutoHyphens w:val="0"/>
      <w:spacing w:before="120" w:after="120"/>
      <w:jc w:val="center"/>
    </w:pPr>
    <w:rPr>
      <w:b/>
      <w:sz w:val="20"/>
    </w:rPr>
  </w:style>
  <w:style w:type="paragraph" w:customStyle="1" w:styleId="NumberNo-cwt">
    <w:name w:val="Number No-# (cwt)"/>
    <w:basedOn w:val="Normal"/>
    <w:rsid w:val="00454E65"/>
    <w:pPr>
      <w:suppressAutoHyphens w:val="0"/>
      <w:spacing w:before="120" w:after="120"/>
      <w:ind w:left="720"/>
    </w:pPr>
    <w:rPr>
      <w:sz w:val="20"/>
    </w:rPr>
  </w:style>
  <w:style w:type="paragraph" w:customStyle="1" w:styleId="SubLetter">
    <w:name w:val="SubLetter"/>
    <w:basedOn w:val="Normal"/>
    <w:next w:val="NormalIndent"/>
    <w:rsid w:val="00E120C7"/>
    <w:pPr>
      <w:numPr>
        <w:numId w:val="23"/>
      </w:numPr>
      <w:tabs>
        <w:tab w:val="clear" w:pos="360"/>
        <w:tab w:val="num" w:pos="720"/>
      </w:tabs>
    </w:pPr>
  </w:style>
  <w:style w:type="paragraph" w:customStyle="1" w:styleId="SubLetterNoNumber">
    <w:name w:val="SubLetter No Number"/>
    <w:basedOn w:val="Normal"/>
    <w:rsid w:val="00E120C7"/>
    <w:pPr>
      <w:spacing w:before="60" w:after="120"/>
      <w:ind w:left="720"/>
    </w:pPr>
  </w:style>
  <w:style w:type="character" w:customStyle="1" w:styleId="FileNames">
    <w:name w:val="FileNames"/>
    <w:basedOn w:val="DefaultParagraphFont"/>
    <w:rsid w:val="00904B57"/>
    <w:rPr>
      <w:rFonts w:ascii="Courier New" w:hAnsi="Courier New"/>
      <w:sz w:val="18"/>
    </w:rPr>
  </w:style>
  <w:style w:type="paragraph" w:customStyle="1" w:styleId="NumberBold">
    <w:name w:val="Number Bold"/>
    <w:basedOn w:val="Number"/>
    <w:rsid w:val="00904B57"/>
    <w:pPr>
      <w:numPr>
        <w:numId w:val="31"/>
      </w:numPr>
    </w:pPr>
    <w:rPr>
      <w:b/>
    </w:rPr>
  </w:style>
  <w:style w:type="paragraph" w:styleId="ListParagraph">
    <w:name w:val="List Paragraph"/>
    <w:basedOn w:val="Normal"/>
    <w:uiPriority w:val="34"/>
    <w:qFormat/>
    <w:rsid w:val="00831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0159712\Application%20Data\Microsoft\Templates\tto\t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9512A-2726-49E4-B969-DEC92366B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tto.dot</Template>
  <TotalTime>12</TotalTime>
  <Pages>6</Pages>
  <Words>683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Optimize Large FIR Energy Calculation</vt:lpstr>
    </vt:vector>
  </TitlesOfParts>
  <Company>Texas Instruments</Company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Optimize Large FIR Energy Calculation</dc:title>
  <dc:subject>C66x Multicore Workshop</dc:subject>
  <dc:creator>MPBU Applications</dc:creator>
  <cp:keywords>06</cp:keywords>
  <cp:lastModifiedBy>Ran Katzur</cp:lastModifiedBy>
  <cp:revision>2</cp:revision>
  <cp:lastPrinted>2012-04-05T14:38:00Z</cp:lastPrinted>
  <dcterms:created xsi:type="dcterms:W3CDTF">2012-05-08T19:52:00Z</dcterms:created>
  <dcterms:modified xsi:type="dcterms:W3CDTF">2012-05-08T19:52:00Z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th_lab">
    <vt:lpwstr>C:\dsp6\labs\</vt:lpwstr>
  </property>
  <property fmtid="{D5CDD505-2E9C-101B-9397-08002B2CF9AE}" pid="3" name="path_labs">
    <vt:lpwstr>C:\op6000\labs\</vt:lpwstr>
  </property>
  <property fmtid="{D5CDD505-2E9C-101B-9397-08002B2CF9AE}" pid="4" name="copy_from_lab_number">
    <vt:i4>2</vt:i4>
  </property>
</Properties>
</file>